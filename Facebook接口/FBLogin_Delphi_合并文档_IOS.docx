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fldChar w:fldCharType="begin"/>
      </w:r>
      <w:r>
        <w:instrText xml:space="preserve"> HYPERLINK "https://developers.facebook.com/docs/facebook-login/ios" </w:instrText>
      </w:r>
      <w:r>
        <w:fldChar w:fldCharType="separate"/>
      </w:r>
      <w:r>
        <w:rPr>
          <w:rStyle w:val="6"/>
        </w:rPr>
        <w:t>https://developers.facebook.com/docs/facebook-login/ios</w:t>
      </w:r>
      <w:r>
        <w:rPr>
          <w:rStyle w:val="6"/>
        </w:rPr>
        <w:fldChar w:fldCharType="end"/>
      </w:r>
    </w:p>
    <w:p/>
    <w:p/>
    <w:p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、引用的</w:t>
      </w:r>
      <w:r>
        <w:rPr>
          <w:rFonts w:ascii="宋体" w:hAnsi="宋体" w:cs="宋体"/>
        </w:rPr>
        <w:t>pas</w:t>
      </w:r>
    </w:p>
    <w:p>
      <w:pPr>
        <w:ind w:firstLine="420"/>
      </w:pPr>
      <w:r>
        <w:pict>
          <v:shape id="_x0000_i1025" o:spt="75" type="#_x0000_t75" style="height:148.8pt;width:248.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/>
    <w:p/>
    <w:p>
      <w:r>
        <w:t>2</w:t>
      </w:r>
      <w:r>
        <w:rPr>
          <w:rFonts w:hint="eastAsia"/>
        </w:rPr>
        <w:t>、需要使用到</w:t>
      </w:r>
      <w:r>
        <w:t>Bolts</w:t>
      </w:r>
      <w:r>
        <w:rPr>
          <w:rFonts w:hint="eastAsia"/>
        </w:rPr>
        <w:t>框架</w:t>
      </w:r>
    </w:p>
    <w:p>
      <w:pPr>
        <w:ind w:firstLine="420"/>
      </w:pPr>
      <w:r>
        <w:pict>
          <v:shape id="_x0000_i1026" o:spt="75" type="#_x0000_t75" style="height:138.6pt;width:378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把Bolts.Framework放在IOS SDK目录下面即可，比如：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C:\Users\ggggcexx\Documents\Embarcadero\Studio\SDKs\iPhoneOS14.0.sdk\System\Library\Frameworks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或者直接设置工程的库搜索目录：</w:t>
      </w:r>
    </w:p>
    <w:p>
      <w:pPr>
        <w:ind w:firstLine="420" w:firstLineChars="0"/>
      </w:pPr>
      <w:r>
        <w:pict>
          <v:shape id="_x0000_i1027" o:spt="75" type="#_x0000_t75" style="height:234.9pt;width:414.4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  <w:r>
        <w:pict>
          <v:shape id="_x0000_i1028" o:spt="75" type="#_x0000_t75" style="height:160.8pt;width:346.8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链接framework，在链接参数Linker中配置：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-framework FBSDKCoreKit -framework FBSDKLoginKit -ObjC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1"/>
        </w:numPr>
      </w:pPr>
      <w:r>
        <w:rPr>
          <w:rFonts w:hint="eastAsia"/>
        </w:rPr>
        <w:t>在</w:t>
      </w:r>
      <w:r>
        <w:t>info.plist.TemplateiOS.xml</w:t>
      </w:r>
      <w:r>
        <w:rPr>
          <w:rFonts w:hint="eastAsia"/>
        </w:rPr>
        <w:t>文件添加</w:t>
      </w:r>
      <w:r>
        <w:t>Appid</w:t>
      </w:r>
      <w:r>
        <w:rPr>
          <w:rFonts w:hint="eastAsia"/>
        </w:rPr>
        <w:t>等如下信息</w:t>
      </w:r>
    </w:p>
    <w:p>
      <w:pPr>
        <w:ind w:firstLine="420"/>
      </w:pPr>
      <w:r>
        <w:pict>
          <v:shape id="_x0000_i1029" o:spt="75" type="#_x0000_t75" style="height:286.2pt;width:409.8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r>
        <w:t>&lt;key&gt;CFBundleURLTypes&lt;/key&gt;</w:t>
      </w:r>
    </w:p>
    <w:p>
      <w:r>
        <w:t>&lt;array&gt;</w:t>
      </w:r>
    </w:p>
    <w:p>
      <w:r>
        <w:t xml:space="preserve">    &lt;dict&gt;</w:t>
      </w:r>
    </w:p>
    <w:p>
      <w:r>
        <w:t xml:space="preserve">        &lt;key&gt;CFBundleURLSchemes&lt;/key&gt;</w:t>
      </w:r>
    </w:p>
    <w:p>
      <w:r>
        <w:t xml:space="preserve">        &lt;array&gt;</w:t>
      </w:r>
    </w:p>
    <w:p>
      <w:r>
        <w:t xml:space="preserve">            &lt;string&gt;fb+</w:t>
      </w:r>
      <w:r>
        <w:rPr>
          <w:rFonts w:hint="eastAsia"/>
        </w:rPr>
        <w:t>你的</w:t>
      </w:r>
      <w:r>
        <w:t>AppID&lt;/string&gt;</w:t>
      </w:r>
    </w:p>
    <w:p>
      <w:r>
        <w:t xml:space="preserve">        &lt;/array&gt;</w:t>
      </w:r>
    </w:p>
    <w:p>
      <w:r>
        <w:t xml:space="preserve">    &lt;/dict&gt;</w:t>
      </w:r>
    </w:p>
    <w:p>
      <w:r>
        <w:t>&lt;/array&gt;</w:t>
      </w:r>
    </w:p>
    <w:p/>
    <w:p>
      <w:r>
        <w:t>&lt;key&gt;FacebookAppID&lt;/key&gt;</w:t>
      </w:r>
    </w:p>
    <w:p>
      <w:r>
        <w:t>&lt;string&gt;</w:t>
      </w:r>
      <w:r>
        <w:rPr>
          <w:rFonts w:hint="eastAsia"/>
        </w:rPr>
        <w:t>你的</w:t>
      </w:r>
      <w:r>
        <w:t>AppID&lt;/string&gt;</w:t>
      </w:r>
    </w:p>
    <w:p>
      <w:r>
        <w:t>&lt;key&gt;FacebookDisplayName&lt;/key&gt;</w:t>
      </w:r>
    </w:p>
    <w:p>
      <w:r>
        <w:t>&lt;string&gt;OrangeUI&lt;/string&gt;</w:t>
      </w:r>
    </w:p>
    <w:p/>
    <w:p>
      <w:r>
        <w:t>&lt;key&gt;LSApplicationQueriesSchemes&lt;/key&gt;</w:t>
      </w:r>
    </w:p>
    <w:p>
      <w:r>
        <w:t>&lt;array&gt;</w:t>
      </w:r>
    </w:p>
    <w:p>
      <w:r>
        <w:t xml:space="preserve">    &lt;string&gt;fbapi&lt;/string&gt;</w:t>
      </w:r>
    </w:p>
    <w:p>
      <w:r>
        <w:t xml:space="preserve">    &lt;string&gt;fb-messenger-api&lt;/string&gt;</w:t>
      </w:r>
    </w:p>
    <w:p>
      <w:r>
        <w:t xml:space="preserve">    &lt;string&gt;fbauth2&lt;/string&gt;</w:t>
      </w:r>
    </w:p>
    <w:p>
      <w:r>
        <w:t xml:space="preserve">    &lt;string&gt;fbshareextension&lt;/string&gt;</w:t>
      </w:r>
    </w:p>
    <w:p>
      <w:r>
        <w:t>&lt;/array&gt;</w:t>
      </w:r>
    </w:p>
    <w:p/>
    <w:p/>
    <w:p/>
    <w:p/>
    <w:p>
      <w:r>
        <w:rPr>
          <w:rFonts w:hint="eastAsia"/>
        </w:rPr>
        <w:t>引用</w:t>
      </w:r>
      <w:r>
        <w:t>FBLoginCommon.pas</w:t>
      </w:r>
      <w:r>
        <w:rPr>
          <w:rFonts w:hint="eastAsia"/>
        </w:rPr>
        <w:t>单元</w:t>
      </w:r>
      <w:r>
        <w:t xml:space="preserve">  </w:t>
      </w:r>
      <w:r>
        <w:rPr>
          <w:rFonts w:hint="eastAsia"/>
        </w:rPr>
        <w:t>调用代码实现</w:t>
      </w:r>
      <w:r>
        <w:t>FaceBook</w:t>
      </w:r>
      <w:r>
        <w:rPr>
          <w:rFonts w:hint="eastAsia"/>
        </w:rPr>
        <w:t>的授权及信息获取</w:t>
      </w:r>
    </w:p>
    <w:p/>
    <w:p/>
    <w:p>
      <w:bookmarkStart w:id="0" w:name="_GoBack"/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BDFC6"/>
    <w:multiLevelType w:val="singleLevel"/>
    <w:tmpl w:val="3D3BDFC6"/>
    <w:lvl w:ilvl="0" w:tentative="0">
      <w:start w:val="2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C6E"/>
    <w:rsid w:val="00057E37"/>
    <w:rsid w:val="00090187"/>
    <w:rsid w:val="00163179"/>
    <w:rsid w:val="001C4CB7"/>
    <w:rsid w:val="002A34F4"/>
    <w:rsid w:val="002F3F9F"/>
    <w:rsid w:val="00303086"/>
    <w:rsid w:val="003A6A3B"/>
    <w:rsid w:val="00413DE0"/>
    <w:rsid w:val="00425F93"/>
    <w:rsid w:val="00460CA4"/>
    <w:rsid w:val="004C7CA5"/>
    <w:rsid w:val="00585A7E"/>
    <w:rsid w:val="005F504E"/>
    <w:rsid w:val="00645C82"/>
    <w:rsid w:val="006C4DC3"/>
    <w:rsid w:val="00705FB6"/>
    <w:rsid w:val="0077507F"/>
    <w:rsid w:val="007C24A7"/>
    <w:rsid w:val="007E1175"/>
    <w:rsid w:val="008A52AF"/>
    <w:rsid w:val="008A6391"/>
    <w:rsid w:val="00951599"/>
    <w:rsid w:val="009C5084"/>
    <w:rsid w:val="00A957D6"/>
    <w:rsid w:val="00AB3CB7"/>
    <w:rsid w:val="00B8120E"/>
    <w:rsid w:val="00BB67DD"/>
    <w:rsid w:val="00C02D27"/>
    <w:rsid w:val="00C06A6F"/>
    <w:rsid w:val="00C71AD9"/>
    <w:rsid w:val="00CD7956"/>
    <w:rsid w:val="00D04C40"/>
    <w:rsid w:val="00D27179"/>
    <w:rsid w:val="00D86B88"/>
    <w:rsid w:val="00DB4024"/>
    <w:rsid w:val="00F15C6E"/>
    <w:rsid w:val="04EB2B40"/>
    <w:rsid w:val="0752204C"/>
    <w:rsid w:val="09421852"/>
    <w:rsid w:val="0A6640C8"/>
    <w:rsid w:val="0A6661B0"/>
    <w:rsid w:val="0FA237F8"/>
    <w:rsid w:val="0FC1756A"/>
    <w:rsid w:val="1157345F"/>
    <w:rsid w:val="12C72ED7"/>
    <w:rsid w:val="12E50623"/>
    <w:rsid w:val="135C4454"/>
    <w:rsid w:val="13E2216C"/>
    <w:rsid w:val="142A5FF0"/>
    <w:rsid w:val="147E4FCC"/>
    <w:rsid w:val="178B057C"/>
    <w:rsid w:val="19DC1E81"/>
    <w:rsid w:val="1AEE7AB5"/>
    <w:rsid w:val="1C137CA3"/>
    <w:rsid w:val="1E7675BF"/>
    <w:rsid w:val="1EC02B25"/>
    <w:rsid w:val="225E380B"/>
    <w:rsid w:val="23DF77E3"/>
    <w:rsid w:val="241D31C5"/>
    <w:rsid w:val="27C523C0"/>
    <w:rsid w:val="28BC62E8"/>
    <w:rsid w:val="2AA80771"/>
    <w:rsid w:val="2CB024B1"/>
    <w:rsid w:val="2E9B5627"/>
    <w:rsid w:val="2F2C30A7"/>
    <w:rsid w:val="31174F91"/>
    <w:rsid w:val="33A3059C"/>
    <w:rsid w:val="350A7EAE"/>
    <w:rsid w:val="355A760B"/>
    <w:rsid w:val="355D2FD0"/>
    <w:rsid w:val="385F706A"/>
    <w:rsid w:val="392B270F"/>
    <w:rsid w:val="3EA524B6"/>
    <w:rsid w:val="43375FDB"/>
    <w:rsid w:val="43471953"/>
    <w:rsid w:val="457F74D7"/>
    <w:rsid w:val="473E4D34"/>
    <w:rsid w:val="47451427"/>
    <w:rsid w:val="47813A85"/>
    <w:rsid w:val="48CF70B5"/>
    <w:rsid w:val="4B786764"/>
    <w:rsid w:val="4ED802BF"/>
    <w:rsid w:val="51022813"/>
    <w:rsid w:val="521D7EE6"/>
    <w:rsid w:val="5357029B"/>
    <w:rsid w:val="539D22D7"/>
    <w:rsid w:val="57096343"/>
    <w:rsid w:val="590C23CB"/>
    <w:rsid w:val="592C708D"/>
    <w:rsid w:val="5A0E4778"/>
    <w:rsid w:val="5AAA7058"/>
    <w:rsid w:val="5D917DD8"/>
    <w:rsid w:val="5FC72721"/>
    <w:rsid w:val="618A0E30"/>
    <w:rsid w:val="61A209EE"/>
    <w:rsid w:val="636D26BD"/>
    <w:rsid w:val="63C0156E"/>
    <w:rsid w:val="659C1C45"/>
    <w:rsid w:val="65FB3B62"/>
    <w:rsid w:val="66615C11"/>
    <w:rsid w:val="69153FA6"/>
    <w:rsid w:val="69274272"/>
    <w:rsid w:val="6ABA155B"/>
    <w:rsid w:val="6B183F9D"/>
    <w:rsid w:val="6BE71D25"/>
    <w:rsid w:val="6C434FAA"/>
    <w:rsid w:val="6CC5331A"/>
    <w:rsid w:val="6F5E5EC7"/>
    <w:rsid w:val="70F11E82"/>
    <w:rsid w:val="70FB4EAC"/>
    <w:rsid w:val="72081DB8"/>
    <w:rsid w:val="75843990"/>
    <w:rsid w:val="76B406F7"/>
    <w:rsid w:val="790855DC"/>
    <w:rsid w:val="79A03675"/>
    <w:rsid w:val="7AFA2531"/>
    <w:rsid w:val="7C04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character" w:customStyle="1" w:styleId="7">
    <w:name w:val="Head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5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110</Words>
  <Characters>630</Characters>
  <Lines>0</Lines>
  <Paragraphs>0</Paragraphs>
  <TotalTime>169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wangneng</dc:creator>
  <cp:lastModifiedBy>ggggcexx</cp:lastModifiedBy>
  <dcterms:modified xsi:type="dcterms:W3CDTF">2021-08-17T00:18:53Z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